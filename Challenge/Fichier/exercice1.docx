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00A8A" w14:textId="3D72DD10" w:rsidR="0039049A" w:rsidRPr="00B0239C" w:rsidRDefault="00B0239C" w:rsidP="009149FD">
      <w:pPr>
        <w:bidi w:val="0"/>
        <w:spacing w:before="120" w:after="120" w:line="240" w:lineRule="auto"/>
        <w:jc w:val="center"/>
        <w:rPr>
          <w:rFonts w:cstheme="minorHAnsi"/>
          <w:spacing w:val="80"/>
          <w:sz w:val="48"/>
          <w:szCs w:val="48"/>
          <w:bdr w:val="single" w:sz="12" w:space="0" w:color="auto"/>
          <w:shd w:val="clear" w:color="auto" w:fill="8EAADB" w:themeFill="accent1" w:themeFillTint="99"/>
          <w:lang w:val="fr-FR"/>
        </w:rPr>
      </w:pPr>
      <w:r w:rsidRPr="00B0239C">
        <w:rPr>
          <w:rFonts w:cstheme="minorHAnsi"/>
          <w:noProof/>
          <w:spacing w:val="80"/>
          <w:sz w:val="48"/>
          <w:szCs w:val="48"/>
          <w:lang w:val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F0944BF" wp14:editId="11264B8E">
                <wp:simplePos x="0" y="0"/>
                <wp:positionH relativeFrom="margin">
                  <wp:posOffset>-167640</wp:posOffset>
                </wp:positionH>
                <wp:positionV relativeFrom="paragraph">
                  <wp:posOffset>541493</wp:posOffset>
                </wp:positionV>
                <wp:extent cx="6067425" cy="5450774"/>
                <wp:effectExtent l="0" t="0" r="2857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545077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CA298" w14:textId="77777777" w:rsidR="00B0239C" w:rsidRDefault="00B0239C" w:rsidP="00B023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944BF" id="Rectangle 2" o:spid="_x0000_s1026" style="position:absolute;left:0;text-align:left;margin-left:-13.2pt;margin-top:42.65pt;width:477.75pt;height:429.2pt;z-index:-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" fillcolor="white [3201]" strokecolor="#4472c4 [3204]" strokeweight="1pt">
                <v:textbox>
                  <w:txbxContent>
                    <w:p w14:paraId="00ECA298" w14:textId="77777777" w:rsidR="00B0239C" w:rsidRDefault="00B0239C" w:rsidP="00B0239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9049A" w:rsidRPr="00B0239C">
        <w:rPr>
          <w:rFonts w:cstheme="minorHAnsi"/>
          <w:spacing w:val="80"/>
          <w:sz w:val="48"/>
          <w:szCs w:val="48"/>
          <w:bdr w:val="single" w:sz="12" w:space="0" w:color="auto"/>
          <w:shd w:val="clear" w:color="auto" w:fill="8EAADB" w:themeFill="accent1" w:themeFillTint="99"/>
          <w:lang w:val="fr-FR"/>
        </w:rPr>
        <w:t>L'intelligence artificielle</w:t>
      </w:r>
    </w:p>
    <w:p w14:paraId="0E714ACB" w14:textId="6CDEE137" w:rsidR="00005F0C" w:rsidRPr="00B0239C" w:rsidRDefault="00864A70" w:rsidP="00375900">
      <w:pPr>
        <w:bidi w:val="0"/>
        <w:spacing w:before="120" w:after="120" w:line="360" w:lineRule="auto"/>
        <w:jc w:val="both"/>
        <w:rPr>
          <w:rFonts w:ascii="Arial Rounded MT Bold" w:hAnsi="Arial Rounded MT Bold"/>
          <w:lang w:val="fr-FR"/>
        </w:rPr>
      </w:pPr>
      <w:r w:rsidRPr="00B0239C">
        <w:rPr>
          <w:rFonts w:ascii="Arial Rounded MT Bold" w:hAnsi="Arial Rounded MT Bold"/>
          <w:noProof/>
          <w:lang w:val="fr-FR"/>
        </w:rPr>
        <w:drawing>
          <wp:anchor distT="0" distB="0" distL="114300" distR="114300" simplePos="0" relativeHeight="251658240" behindDoc="1" locked="0" layoutInCell="1" allowOverlap="1" wp14:anchorId="6F9A46A2" wp14:editId="79E6D53B">
            <wp:simplePos x="0" y="0"/>
            <wp:positionH relativeFrom="column">
              <wp:posOffset>4408805</wp:posOffset>
            </wp:positionH>
            <wp:positionV relativeFrom="page">
              <wp:posOffset>2370736</wp:posOffset>
            </wp:positionV>
            <wp:extent cx="1371600" cy="1039495"/>
            <wp:effectExtent l="133350" t="38100" r="209550" b="255905"/>
            <wp:wrapTight wrapText="bothSides">
              <wp:wrapPolygon edited="0">
                <wp:start x="4359" y="-372"/>
                <wp:lineTo x="-404" y="742"/>
                <wp:lineTo x="-159" y="7068"/>
                <wp:lineTo x="-1357" y="7148"/>
                <wp:lineTo x="-1766" y="19860"/>
                <wp:lineTo x="-1420" y="21025"/>
                <wp:lineTo x="15557" y="25032"/>
                <wp:lineTo x="15903" y="26198"/>
                <wp:lineTo x="19199" y="25975"/>
                <wp:lineTo x="20351" y="24708"/>
                <wp:lineTo x="23417" y="18556"/>
                <wp:lineTo x="24055" y="11775"/>
                <wp:lineTo x="24286" y="2246"/>
                <wp:lineTo x="14576" y="-269"/>
                <wp:lineTo x="5557" y="-453"/>
                <wp:lineTo x="4359" y="-372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5732">
                      <a:off x="0" y="0"/>
                      <a:ext cx="1371600" cy="103949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20092651" lon="1125553" rev="20854465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1973" w:rsidRPr="00B0239C">
        <w:rPr>
          <w:rFonts w:ascii="Arial Rounded MT Bold" w:hAnsi="Arial Rounded MT Bold"/>
          <w:lang w:val="fr-FR"/>
        </w:rPr>
        <w:t>L'intelligence artificielle (IA) est un processus d'imitation de l'</w:t>
      </w:r>
      <w:r w:rsidR="004719A8" w:rsidRPr="00B0239C">
        <w:rPr>
          <w:rFonts w:ascii="Arial Rounded MT Bold" w:hAnsi="Arial Rounded MT Bold"/>
          <w:lang w:val="fr-FR"/>
        </w:rPr>
        <w:t>intelligence</w:t>
      </w:r>
      <w:r w:rsidR="002C1973" w:rsidRPr="00B0239C">
        <w:rPr>
          <w:rFonts w:ascii="Arial Rounded MT Bold" w:hAnsi="Arial Rounded MT Bold"/>
          <w:lang w:val="fr-FR"/>
        </w:rPr>
        <w:t xml:space="preserve"> humaine qui repose sur la création et l'application d'algorithmes exécutés dans un environnement informatique dynamique. Son but est de permettre à des ordinateurs de penser et d'agir comme des êtres </w:t>
      </w:r>
      <w:r w:rsidR="0039049A" w:rsidRPr="00B0239C">
        <w:rPr>
          <w:rFonts w:ascii="Arial Rounded MT Bold" w:hAnsi="Arial Rounded MT Bold"/>
          <w:lang w:val="fr-FR"/>
        </w:rPr>
        <w:t>humains.</w:t>
      </w:r>
    </w:p>
    <w:p w14:paraId="448AEBBC" w14:textId="36D28048" w:rsidR="009149FD" w:rsidRPr="00B0239C" w:rsidRDefault="002C1973" w:rsidP="00375900">
      <w:pPr>
        <w:bidi w:val="0"/>
        <w:spacing w:before="120" w:after="120" w:line="360" w:lineRule="auto"/>
        <w:jc w:val="both"/>
        <w:rPr>
          <w:rFonts w:ascii="Arial Rounded MT Bold" w:hAnsi="Arial Rounded MT Bold"/>
          <w:lang w:val="fr-FR"/>
        </w:rPr>
      </w:pPr>
      <w:r w:rsidRPr="00B0239C">
        <w:rPr>
          <w:rFonts w:ascii="Arial Rounded MT Bold" w:hAnsi="Arial Rounded MT Bold"/>
          <w:lang w:val="fr-FR"/>
        </w:rPr>
        <w:t xml:space="preserve">Pour y parvenir, trois composants sont </w:t>
      </w:r>
      <w:r w:rsidR="00005F0C" w:rsidRPr="00B0239C">
        <w:rPr>
          <w:rFonts w:ascii="Arial Rounded MT Bold" w:hAnsi="Arial Rounded MT Bold"/>
          <w:lang w:val="fr-FR"/>
        </w:rPr>
        <w:t>nécessaires :</w:t>
      </w:r>
    </w:p>
    <w:p w14:paraId="12EE625D" w14:textId="62995511" w:rsidR="004719A8" w:rsidRPr="00B0239C" w:rsidRDefault="002C1973" w:rsidP="00375900">
      <w:pPr>
        <w:pStyle w:val="Paragraphedeliste"/>
        <w:numPr>
          <w:ilvl w:val="0"/>
          <w:numId w:val="2"/>
        </w:numPr>
        <w:bidi w:val="0"/>
        <w:spacing w:before="120" w:after="120" w:line="360" w:lineRule="auto"/>
        <w:jc w:val="both"/>
        <w:rPr>
          <w:rFonts w:ascii="Arial Rounded MT Bold" w:hAnsi="Arial Rounded MT Bold"/>
          <w:lang w:val="fr-FR"/>
        </w:rPr>
      </w:pPr>
      <w:r w:rsidRPr="00B0239C">
        <w:rPr>
          <w:rFonts w:ascii="Arial Rounded MT Bold" w:hAnsi="Arial Rounded MT Bold"/>
          <w:lang w:val="fr-FR"/>
        </w:rPr>
        <w:t>Des systèmes informatiques </w:t>
      </w:r>
    </w:p>
    <w:p w14:paraId="5E40382A" w14:textId="37B449A4" w:rsidR="002C1973" w:rsidRPr="00B0239C" w:rsidRDefault="002C1973" w:rsidP="00375900">
      <w:pPr>
        <w:pStyle w:val="Paragraphedeliste"/>
        <w:numPr>
          <w:ilvl w:val="0"/>
          <w:numId w:val="2"/>
        </w:numPr>
        <w:bidi w:val="0"/>
        <w:spacing w:before="120" w:after="120" w:line="360" w:lineRule="auto"/>
        <w:jc w:val="both"/>
        <w:rPr>
          <w:rFonts w:ascii="Arial Rounded MT Bold" w:hAnsi="Arial Rounded MT Bold"/>
          <w:lang w:val="fr-FR"/>
        </w:rPr>
      </w:pPr>
      <w:r w:rsidRPr="00B0239C">
        <w:rPr>
          <w:rFonts w:ascii="Arial Rounded MT Bold" w:hAnsi="Arial Rounded MT Bold"/>
          <w:lang w:val="fr-FR"/>
        </w:rPr>
        <w:t xml:space="preserve">Des données avec des systèmes de gestion </w:t>
      </w:r>
    </w:p>
    <w:p w14:paraId="60B78DCE" w14:textId="5A39C214" w:rsidR="002C1973" w:rsidRPr="00B0239C" w:rsidRDefault="002C1973" w:rsidP="00375900">
      <w:pPr>
        <w:pStyle w:val="Paragraphedeliste"/>
        <w:numPr>
          <w:ilvl w:val="0"/>
          <w:numId w:val="2"/>
        </w:numPr>
        <w:bidi w:val="0"/>
        <w:spacing w:before="120" w:after="120" w:line="360" w:lineRule="auto"/>
        <w:jc w:val="both"/>
        <w:rPr>
          <w:rFonts w:ascii="Arial Rounded MT Bold" w:hAnsi="Arial Rounded MT Bold"/>
          <w:lang w:val="fr-FR"/>
        </w:rPr>
      </w:pPr>
      <w:r w:rsidRPr="00B0239C">
        <w:rPr>
          <w:rFonts w:ascii="Arial Rounded MT Bold" w:hAnsi="Arial Rounded MT Bold"/>
          <w:lang w:val="fr-FR"/>
        </w:rPr>
        <w:t>Des algorithmes d'</w:t>
      </w:r>
      <w:r w:rsidR="00005F0C" w:rsidRPr="00B0239C">
        <w:rPr>
          <w:rFonts w:ascii="Arial Rounded MT Bold" w:hAnsi="Arial Rounded MT Bold"/>
          <w:lang w:val="fr-FR"/>
        </w:rPr>
        <w:t>I</w:t>
      </w:r>
      <w:r w:rsidRPr="00B0239C">
        <w:rPr>
          <w:rFonts w:ascii="Arial Rounded MT Bold" w:hAnsi="Arial Rounded MT Bold"/>
          <w:lang w:val="fr-FR"/>
        </w:rPr>
        <w:t>A avancés (code)</w:t>
      </w:r>
    </w:p>
    <w:p w14:paraId="7CC7FCE9" w14:textId="77777777" w:rsidR="002C1973" w:rsidRPr="00B0239C" w:rsidRDefault="002C1973" w:rsidP="00375900">
      <w:pPr>
        <w:bidi w:val="0"/>
        <w:spacing w:before="120" w:after="120" w:line="360" w:lineRule="auto"/>
        <w:jc w:val="both"/>
        <w:rPr>
          <w:rFonts w:ascii="Arial Rounded MT Bold" w:hAnsi="Arial Rounded MT Bold"/>
          <w:lang w:val="fr-FR"/>
        </w:rPr>
      </w:pPr>
      <w:r w:rsidRPr="00B0239C">
        <w:rPr>
          <w:rFonts w:ascii="Arial Rounded MT Bold" w:hAnsi="Arial Rounded MT Bold"/>
          <w:lang w:val="fr-FR"/>
        </w:rPr>
        <w:t>Pour se rapprocher le plus possible du comportement humain, l'intelligence artificielle a besoin d'une quantité de données et d'une capacité de traitement élevées</w:t>
      </w:r>
    </w:p>
    <w:p w14:paraId="1F3E781F" w14:textId="1C45E724" w:rsidR="0060740B" w:rsidRPr="00B0239C" w:rsidRDefault="002C1973" w:rsidP="00375900">
      <w:pPr>
        <w:bidi w:val="0"/>
        <w:spacing w:before="120" w:after="120" w:line="360" w:lineRule="auto"/>
        <w:jc w:val="both"/>
        <w:rPr>
          <w:rFonts w:cstheme="minorHAnsi"/>
          <w:b/>
          <w:bCs/>
          <w:sz w:val="36"/>
          <w:szCs w:val="36"/>
          <w:lang w:val="fr-FR"/>
        </w:rPr>
      </w:pPr>
      <w:r w:rsidRPr="00B0239C">
        <w:rPr>
          <w:rFonts w:cstheme="minorHAnsi"/>
          <w:b/>
          <w:bCs/>
          <w:sz w:val="36"/>
          <w:szCs w:val="36"/>
          <w:lang w:val="fr-FR"/>
        </w:rPr>
        <w:t>Quelles sont les origines de l'intelligence </w:t>
      </w:r>
      <w:r w:rsidR="00375900" w:rsidRPr="00B0239C">
        <w:rPr>
          <w:rFonts w:cstheme="minorHAnsi"/>
          <w:b/>
          <w:bCs/>
          <w:sz w:val="36"/>
          <w:szCs w:val="36"/>
          <w:lang w:val="fr-FR"/>
        </w:rPr>
        <w:t>artificielle ?</w:t>
      </w:r>
    </w:p>
    <w:p w14:paraId="3A93124E" w14:textId="77777777" w:rsidR="004719A8" w:rsidRPr="00B0239C" w:rsidRDefault="004719A8" w:rsidP="00375900">
      <w:pPr>
        <w:bidi w:val="0"/>
        <w:spacing w:before="120" w:after="120" w:line="360" w:lineRule="auto"/>
        <w:jc w:val="both"/>
        <w:rPr>
          <w:rFonts w:ascii="Arial Rounded MT Bold" w:hAnsi="Arial Rounded MT Bold"/>
          <w:lang w:val="fr-FR"/>
        </w:rPr>
        <w:sectPr w:rsidR="004719A8" w:rsidRPr="00B0239C" w:rsidSect="008804A7">
          <w:pgSz w:w="11906" w:h="16838"/>
          <w:pgMar w:top="1417" w:right="1417" w:bottom="1417" w:left="1417" w:header="708" w:footer="708" w:gutter="0"/>
          <w:cols w:space="708"/>
          <w:bidi/>
          <w:rtlGutter/>
          <w:docGrid w:linePitch="360"/>
        </w:sectPr>
      </w:pPr>
    </w:p>
    <w:p w14:paraId="0A5157ED" w14:textId="1AEDB8C6" w:rsidR="009149FD" w:rsidRPr="00B0239C" w:rsidRDefault="009149FD" w:rsidP="00375900">
      <w:pPr>
        <w:bidi w:val="0"/>
        <w:spacing w:before="120" w:after="120" w:line="360" w:lineRule="auto"/>
        <w:jc w:val="both"/>
        <w:rPr>
          <w:rFonts w:ascii="Arial Rounded MT Bold" w:hAnsi="Arial Rounded MT Bold"/>
          <w:lang w:val="fr-FR"/>
        </w:rPr>
      </w:pPr>
      <w:r w:rsidRPr="00B0239C">
        <w:rPr>
          <w:rFonts w:ascii="Arial Rounded MT Bold" w:hAnsi="Arial Rounded MT Bold"/>
          <w:lang w:val="fr-FR"/>
        </w:rPr>
        <w:t xml:space="preserve">Depuis au moins le premier siècle avant notre ère, l'Homme s'est penché sur la création de machines capables d'imiter le raisonnement humain. Le terme « intelligence artificielle » a été créé plus récemment, en 1955 par John McCarthy En 1956, John McCarthy et ses collaborateurs ont organisé une </w:t>
      </w:r>
    </w:p>
    <w:p w14:paraId="22CE3D68" w14:textId="26942BB2" w:rsidR="009149FD" w:rsidRPr="00ED51EB" w:rsidRDefault="004719A8" w:rsidP="00375900">
      <w:pPr>
        <w:bidi w:val="0"/>
        <w:spacing w:before="120" w:after="120" w:line="360" w:lineRule="auto"/>
        <w:jc w:val="both"/>
        <w:rPr>
          <w:rFonts w:ascii="Arial Rounded MT Bold" w:hAnsi="Arial Rounded MT Bold"/>
          <w:lang w:val="fr-FR"/>
        </w:rPr>
        <w:sectPr w:rsidR="009149FD" w:rsidRPr="00ED51EB" w:rsidSect="008804A7">
          <w:type w:val="continuous"/>
          <w:pgSz w:w="11906" w:h="16838"/>
          <w:pgMar w:top="1417" w:right="1417" w:bottom="1417" w:left="1417" w:header="708" w:footer="708" w:gutter="0"/>
          <w:cols w:num="2" w:space="706"/>
          <w:rtlGutter/>
          <w:docGrid w:linePitch="360"/>
        </w:sectPr>
      </w:pPr>
      <w:proofErr w:type="gramStart"/>
      <w:r w:rsidRPr="00B0239C">
        <w:rPr>
          <w:rFonts w:ascii="Arial Rounded MT Bold" w:hAnsi="Arial Rounded MT Bold"/>
          <w:lang w:val="fr-FR"/>
        </w:rPr>
        <w:t>conférence</w:t>
      </w:r>
      <w:proofErr w:type="gramEnd"/>
      <w:r w:rsidRPr="00B0239C">
        <w:rPr>
          <w:rFonts w:ascii="Arial Rounded MT Bold" w:hAnsi="Arial Rounded MT Bold"/>
          <w:lang w:val="fr-FR"/>
        </w:rPr>
        <w:t xml:space="preserve"> intitulée « Dartmouth Summer </w:t>
      </w:r>
      <w:proofErr w:type="spellStart"/>
      <w:r w:rsidRPr="00B0239C">
        <w:rPr>
          <w:rFonts w:ascii="Arial Rounded MT Bold" w:hAnsi="Arial Rounded MT Bold"/>
          <w:lang w:val="fr-FR"/>
        </w:rPr>
        <w:t>Research</w:t>
      </w:r>
      <w:proofErr w:type="spellEnd"/>
      <w:r w:rsidR="00ED51EB" w:rsidRPr="00B0239C">
        <w:rPr>
          <w:rFonts w:ascii="Arial Rounded MT Bold" w:hAnsi="Arial Rounded MT Bold"/>
          <w:lang w:val="fr-FR"/>
        </w:rPr>
        <w:t xml:space="preserve"> Project</w:t>
      </w:r>
      <w:r w:rsidRPr="00B0239C">
        <w:rPr>
          <w:rFonts w:ascii="Arial Rounded MT Bold" w:hAnsi="Arial Rounded MT Bold"/>
          <w:lang w:val="fr-FR"/>
        </w:rPr>
        <w:t xml:space="preserve"> </w:t>
      </w:r>
      <w:r w:rsidR="0039049A" w:rsidRPr="00B0239C">
        <w:rPr>
          <w:rFonts w:ascii="Arial Rounded MT Bold" w:hAnsi="Arial Rounded MT Bold"/>
          <w:lang w:val="fr-FR"/>
        </w:rPr>
        <w:t xml:space="preserve">on </w:t>
      </w:r>
      <w:proofErr w:type="spellStart"/>
      <w:r w:rsidR="0039049A" w:rsidRPr="00B0239C">
        <w:rPr>
          <w:rFonts w:ascii="Arial Rounded MT Bold" w:hAnsi="Arial Rounded MT Bold"/>
          <w:lang w:val="fr-FR"/>
        </w:rPr>
        <w:t>Artific</w:t>
      </w:r>
      <w:r w:rsidR="00ED51EB" w:rsidRPr="00B0239C">
        <w:rPr>
          <w:rFonts w:ascii="Arial Rounded MT Bold" w:hAnsi="Arial Rounded MT Bold"/>
          <w:lang w:val="fr-FR"/>
        </w:rPr>
        <w:t>i</w:t>
      </w:r>
      <w:r w:rsidR="0039049A" w:rsidRPr="00B0239C">
        <w:rPr>
          <w:rFonts w:ascii="Arial Rounded MT Bold" w:hAnsi="Arial Rounded MT Bold"/>
          <w:lang w:val="fr-FR"/>
        </w:rPr>
        <w:t>al</w:t>
      </w:r>
      <w:proofErr w:type="spellEnd"/>
      <w:r w:rsidR="0039049A" w:rsidRPr="00B0239C">
        <w:rPr>
          <w:rFonts w:ascii="Arial Rounded MT Bold" w:hAnsi="Arial Rounded MT Bold"/>
          <w:lang w:val="fr-FR"/>
        </w:rPr>
        <w:t xml:space="preserve"> </w:t>
      </w:r>
      <w:r w:rsidRPr="00B0239C">
        <w:rPr>
          <w:rFonts w:ascii="Arial Rounded MT Bold" w:hAnsi="Arial Rounded MT Bold"/>
          <w:lang w:val="fr-FR"/>
        </w:rPr>
        <w:t>Intelligence » qui a donné naissance au machine learning, au deep learning, aux analyses prédictives et, depuis peu, aux analyses prescriptives. Un nouveau domaine d'étude est également apparu</w:t>
      </w:r>
      <w:r w:rsidR="00ED51EB" w:rsidRPr="00B0239C">
        <w:rPr>
          <w:rFonts w:ascii="Arial Rounded MT Bold" w:hAnsi="Arial Rounded MT Bold"/>
          <w:lang w:val="fr-FR"/>
        </w:rPr>
        <w:t xml:space="preserve"> </w:t>
      </w:r>
      <w:r w:rsidRPr="00B0239C">
        <w:rPr>
          <w:rFonts w:ascii="Arial Rounded MT Bold" w:hAnsi="Arial Rounded MT Bold"/>
          <w:lang w:val="fr-FR"/>
        </w:rPr>
        <w:t>: la science des donné</w:t>
      </w:r>
    </w:p>
    <w:p w14:paraId="182B694A" w14:textId="0A16416A" w:rsidR="004719A8" w:rsidRDefault="004719A8" w:rsidP="008804A7">
      <w:pPr>
        <w:bidi w:val="0"/>
        <w:spacing w:line="360" w:lineRule="auto"/>
        <w:jc w:val="both"/>
        <w:rPr>
          <w:lang w:val="fr-FR"/>
        </w:rPr>
        <w:sectPr w:rsidR="004719A8" w:rsidSect="008804A7">
          <w:type w:val="continuous"/>
          <w:pgSz w:w="11906" w:h="16838"/>
          <w:pgMar w:top="1417" w:right="1417" w:bottom="1417" w:left="1417" w:header="708" w:footer="708" w:gutter="0"/>
          <w:cols w:space="708"/>
          <w:bidi/>
          <w:rtlGutter/>
          <w:docGrid w:linePitch="360"/>
        </w:sectPr>
      </w:pPr>
    </w:p>
    <w:p w14:paraId="5472F221" w14:textId="77777777" w:rsidR="004719A8" w:rsidRPr="002C1973" w:rsidRDefault="004719A8" w:rsidP="009149FD">
      <w:pPr>
        <w:bidi w:val="0"/>
        <w:spacing w:line="360" w:lineRule="auto"/>
        <w:jc w:val="both"/>
        <w:rPr>
          <w:lang w:val="fr-FR"/>
        </w:rPr>
      </w:pPr>
    </w:p>
    <w:sectPr w:rsidR="004719A8" w:rsidRPr="002C1973" w:rsidSect="008804A7">
      <w:type w:val="continuous"/>
      <w:pgSz w:w="11906" w:h="16838"/>
      <w:pgMar w:top="1417" w:right="1417" w:bottom="1417" w:left="141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C1AC8"/>
    <w:multiLevelType w:val="hybridMultilevel"/>
    <w:tmpl w:val="2E92FEAA"/>
    <w:lvl w:ilvl="0" w:tplc="040C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1" w15:restartNumberingAfterBreak="0">
    <w:nsid w:val="3FB70D70"/>
    <w:multiLevelType w:val="hybridMultilevel"/>
    <w:tmpl w:val="5448D22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13489396">
    <w:abstractNumId w:val="0"/>
  </w:num>
  <w:num w:numId="2" w16cid:durableId="564804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EDE"/>
    <w:rsid w:val="00005F0C"/>
    <w:rsid w:val="0013588B"/>
    <w:rsid w:val="00180FCE"/>
    <w:rsid w:val="002C1973"/>
    <w:rsid w:val="00375900"/>
    <w:rsid w:val="0039049A"/>
    <w:rsid w:val="00402876"/>
    <w:rsid w:val="004719A8"/>
    <w:rsid w:val="004E6049"/>
    <w:rsid w:val="0060740B"/>
    <w:rsid w:val="00716EDE"/>
    <w:rsid w:val="00796D08"/>
    <w:rsid w:val="00807EE2"/>
    <w:rsid w:val="00864A70"/>
    <w:rsid w:val="008804A7"/>
    <w:rsid w:val="009149FD"/>
    <w:rsid w:val="00AB452A"/>
    <w:rsid w:val="00B0239C"/>
    <w:rsid w:val="00DD7A93"/>
    <w:rsid w:val="00E33417"/>
    <w:rsid w:val="00ED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AB610"/>
  <w15:chartTrackingRefBased/>
  <w15:docId w15:val="{A54BF11B-97DE-45F4-9D61-87FC1D87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973"/>
    <w:pPr>
      <w:bidi/>
    </w:pPr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C1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do\Documents\Mod&#232;les%20Office%20personnalis&#233;s\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147FE-696B-4719-8EA2-16D95056D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L.dotx</Template>
  <TotalTime>0</TotalTime>
  <Pages>1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Abdelmoula Elmetkoul</dc:creator>
  <cp:keywords/>
  <dc:description/>
  <cp:lastModifiedBy>ELMELIANI YOUSSEF</cp:lastModifiedBy>
  <cp:revision>2</cp:revision>
  <dcterms:created xsi:type="dcterms:W3CDTF">2022-12-03T17:25:00Z</dcterms:created>
  <dcterms:modified xsi:type="dcterms:W3CDTF">2022-12-03T17:25:00Z</dcterms:modified>
</cp:coreProperties>
</file>